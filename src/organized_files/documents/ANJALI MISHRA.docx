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9C63" w14:textId="77777777" w:rsidR="003065CC" w:rsidRDefault="003065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852"/>
        <w:gridCol w:w="3368"/>
      </w:tblGrid>
      <w:tr w:rsidR="00F316AD" w:rsidRPr="001700F2" w14:paraId="46797EB1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8CF5EEC" w14:textId="48EB2CDB" w:rsidR="00F316AD" w:rsidRPr="002438AE" w:rsidRDefault="003065CC" w:rsidP="003065CC">
            <w:pPr>
              <w:pStyle w:val="Title"/>
              <w:rPr>
                <w:sz w:val="44"/>
                <w:szCs w:val="44"/>
              </w:rPr>
            </w:pPr>
            <w:r w:rsidRPr="002438AE">
              <w:rPr>
                <w:sz w:val="44"/>
                <w:szCs w:val="44"/>
              </w:rPr>
              <w:t>ANJALI MISHRA</w:t>
            </w:r>
          </w:p>
        </w:tc>
      </w:tr>
      <w:tr w:rsidR="008040C0" w:rsidRPr="001700F2" w14:paraId="36F00202" w14:textId="77777777" w:rsidTr="003065CC">
        <w:trPr>
          <w:trHeight w:val="735"/>
        </w:trPr>
        <w:tc>
          <w:tcPr>
            <w:tcW w:w="3447" w:type="dxa"/>
            <w:tcBorders>
              <w:top w:val="single" w:sz="24" w:space="0" w:color="BF9268" w:themeColor="accent2"/>
            </w:tcBorders>
            <w:vAlign w:val="center"/>
          </w:tcPr>
          <w:p w14:paraId="2EF821F8" w14:textId="1A26A133" w:rsidR="008040C0" w:rsidRDefault="003065CC" w:rsidP="003065CC">
            <w:pPr>
              <w:jc w:val="center"/>
            </w:pPr>
            <w:r>
              <w:t>7/</w:t>
            </w:r>
            <w:proofErr w:type="gramStart"/>
            <w:r>
              <w:t>274,A</w:t>
            </w:r>
            <w:r w:rsidR="00FA7823">
              <w:t>W</w:t>
            </w:r>
            <w:r>
              <w:t>AS</w:t>
            </w:r>
            <w:proofErr w:type="gramEnd"/>
            <w:r>
              <w:t xml:space="preserve"> </w:t>
            </w:r>
          </w:p>
          <w:p w14:paraId="2BB654DC" w14:textId="7F34FDC3" w:rsidR="00F316AD" w:rsidRDefault="003065CC" w:rsidP="003065CC">
            <w:pPr>
              <w:jc w:val="center"/>
            </w:pPr>
            <w:r>
              <w:t xml:space="preserve">VIKAS </w:t>
            </w:r>
            <w:proofErr w:type="gramStart"/>
            <w:r>
              <w:t>COLONY,JHUNSI</w:t>
            </w:r>
            <w:proofErr w:type="gramEnd"/>
            <w:r>
              <w:t>,</w:t>
            </w:r>
          </w:p>
          <w:p w14:paraId="3DFE28FD" w14:textId="6DF0E888" w:rsidR="003065CC" w:rsidRPr="001700F2" w:rsidRDefault="003065CC" w:rsidP="003065CC">
            <w:pPr>
              <w:jc w:val="center"/>
            </w:pPr>
            <w:r>
              <w:t>ALLAHABAD.</w:t>
            </w:r>
          </w:p>
        </w:tc>
        <w:tc>
          <w:tcPr>
            <w:tcW w:w="3186" w:type="dxa"/>
            <w:tcBorders>
              <w:top w:val="single" w:sz="24" w:space="0" w:color="BF9268" w:themeColor="accent2"/>
            </w:tcBorders>
            <w:vAlign w:val="center"/>
          </w:tcPr>
          <w:p w14:paraId="5A773FD6" w14:textId="5DE4F432" w:rsidR="00F316AD" w:rsidRPr="001700F2" w:rsidRDefault="003065CC" w:rsidP="00D20DA9">
            <w:pPr>
              <w:jc w:val="center"/>
            </w:pPr>
            <w:r>
              <w:t>8780569714</w:t>
            </w:r>
          </w:p>
        </w:tc>
        <w:tc>
          <w:tcPr>
            <w:tcW w:w="2667" w:type="dxa"/>
            <w:tcBorders>
              <w:top w:val="single" w:sz="24" w:space="0" w:color="BF9268" w:themeColor="accent2"/>
            </w:tcBorders>
            <w:vAlign w:val="center"/>
          </w:tcPr>
          <w:p w14:paraId="2BD8CAFC" w14:textId="2C7683C3" w:rsidR="00F316AD" w:rsidRPr="001700F2" w:rsidRDefault="003065CC" w:rsidP="003065CC">
            <w:r>
              <w:t>anjalimishra2918@gmail.com</w:t>
            </w:r>
          </w:p>
        </w:tc>
      </w:tr>
      <w:tr w:rsidR="00B404C1" w:rsidRPr="001700F2" w14:paraId="57E21570" w14:textId="77777777" w:rsidTr="003065CC">
        <w:trPr>
          <w:trHeight w:val="210"/>
        </w:trPr>
        <w:tc>
          <w:tcPr>
            <w:tcW w:w="3447" w:type="dxa"/>
            <w:tcBorders>
              <w:bottom w:val="single" w:sz="18" w:space="0" w:color="BF9268" w:themeColor="accent2"/>
            </w:tcBorders>
          </w:tcPr>
          <w:p w14:paraId="3089E61D" w14:textId="77777777" w:rsidR="00CD50FD" w:rsidRPr="001700F2" w:rsidRDefault="00CD50FD" w:rsidP="00CD50FD"/>
        </w:tc>
        <w:tc>
          <w:tcPr>
            <w:tcW w:w="3186" w:type="dxa"/>
            <w:vMerge w:val="restart"/>
            <w:shd w:val="clear" w:color="auto" w:fill="303848" w:themeFill="accent1"/>
            <w:vAlign w:val="center"/>
          </w:tcPr>
          <w:p w14:paraId="354DA2C7" w14:textId="77777777" w:rsidR="00CD50FD" w:rsidRPr="001700F2" w:rsidRDefault="0029274B" w:rsidP="00D20DA9">
            <w:pPr>
              <w:pStyle w:val="Heading1"/>
            </w:pPr>
            <w:sdt>
              <w:sdtPr>
                <w:id w:val="1460613821"/>
                <w:placeholder>
                  <w:docPart w:val="BB5A01EB8F264EB9ADB6E7FBD9DEB31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2667" w:type="dxa"/>
            <w:tcBorders>
              <w:bottom w:val="single" w:sz="18" w:space="0" w:color="BF9268" w:themeColor="accent2"/>
            </w:tcBorders>
          </w:tcPr>
          <w:p w14:paraId="7E6A87A1" w14:textId="77777777" w:rsidR="00CD50FD" w:rsidRPr="001700F2" w:rsidRDefault="00CD50FD"/>
        </w:tc>
      </w:tr>
      <w:tr w:rsidR="00B404C1" w:rsidRPr="001700F2" w14:paraId="1C2CF518" w14:textId="77777777" w:rsidTr="003065CC">
        <w:trPr>
          <w:trHeight w:val="210"/>
        </w:trPr>
        <w:tc>
          <w:tcPr>
            <w:tcW w:w="3447" w:type="dxa"/>
            <w:tcBorders>
              <w:top w:val="single" w:sz="18" w:space="0" w:color="BF9268" w:themeColor="accent2"/>
            </w:tcBorders>
          </w:tcPr>
          <w:p w14:paraId="175D3D89" w14:textId="77777777" w:rsidR="00CD50FD" w:rsidRPr="001700F2" w:rsidRDefault="00CD50FD" w:rsidP="00CD50FD"/>
        </w:tc>
        <w:tc>
          <w:tcPr>
            <w:tcW w:w="3186" w:type="dxa"/>
            <w:vMerge/>
            <w:shd w:val="clear" w:color="auto" w:fill="303848" w:themeFill="accent1"/>
            <w:vAlign w:val="center"/>
          </w:tcPr>
          <w:p w14:paraId="6F0E6E0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667" w:type="dxa"/>
            <w:tcBorders>
              <w:top w:val="single" w:sz="18" w:space="0" w:color="BF9268" w:themeColor="accent2"/>
            </w:tcBorders>
          </w:tcPr>
          <w:p w14:paraId="17A1259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775E1E5C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37144642" w14:textId="77777777" w:rsidR="003065CC" w:rsidRPr="00140A59" w:rsidRDefault="003065CC" w:rsidP="003065CC">
            <w:pPr>
              <w:shd w:val="clear" w:color="auto" w:fill="FFFFFF"/>
              <w:spacing w:before="120" w:after="120" w:line="384" w:lineRule="atLeast"/>
              <w:textAlignment w:val="baseline"/>
              <w:rPr>
                <w:rFonts w:ascii="Times New Roman" w:eastAsia="Times New Roman" w:hAnsi="Times New Roman" w:cs="Times New Roman"/>
                <w:color w:val="3C484E"/>
                <w:lang w:eastAsia="en-IN"/>
              </w:rPr>
            </w:pPr>
            <w:r>
              <w:rPr>
                <w:rFonts w:ascii="Times New Roman" w:hAnsi="Times New Roman" w:cs="Times New Roman"/>
              </w:rPr>
              <w:t>To</w:t>
            </w:r>
            <w:r w:rsidRPr="008C13E1">
              <w:rPr>
                <w:rFonts w:ascii="Times New Roman" w:hAnsi="Times New Roman" w:cs="Times New Roman"/>
              </w:rPr>
              <w:t xml:space="preserve"> </w:t>
            </w:r>
            <w:r w:rsidRPr="00140A59">
              <w:rPr>
                <w:rFonts w:ascii="Times New Roman" w:eastAsia="Times New Roman" w:hAnsi="Times New Roman" w:cs="Times New Roman"/>
                <w:color w:val="3C484E"/>
                <w:lang w:eastAsia="en-IN"/>
              </w:rPr>
              <w:t>Secure a responsible career opportunity to fully utilize my training and skills, while making a significant contribution to the success of the company.</w:t>
            </w:r>
          </w:p>
          <w:p w14:paraId="03C35345" w14:textId="4BA70023" w:rsidR="0040233B" w:rsidRPr="001700F2" w:rsidRDefault="0040233B" w:rsidP="00D20DA9">
            <w:pPr>
              <w:pStyle w:val="Text"/>
            </w:pPr>
          </w:p>
        </w:tc>
      </w:tr>
      <w:tr w:rsidR="00B404C1" w:rsidRPr="001700F2" w14:paraId="34C2035F" w14:textId="77777777" w:rsidTr="003065CC">
        <w:trPr>
          <w:trHeight w:val="220"/>
        </w:trPr>
        <w:tc>
          <w:tcPr>
            <w:tcW w:w="3447" w:type="dxa"/>
            <w:vMerge w:val="restart"/>
            <w:shd w:val="clear" w:color="auto" w:fill="F2F2F2" w:themeFill="background1" w:themeFillShade="F2"/>
            <w:vAlign w:val="center"/>
          </w:tcPr>
          <w:p w14:paraId="70BF9446" w14:textId="77777777" w:rsidR="00CD50FD" w:rsidRPr="001700F2" w:rsidRDefault="0029274B" w:rsidP="00D20DA9">
            <w:pPr>
              <w:pStyle w:val="Heading2"/>
            </w:pPr>
            <w:sdt>
              <w:sdtPr>
                <w:id w:val="-1907296240"/>
                <w:placeholder>
                  <w:docPart w:val="1D949B70983E4117B1A5E93CB6548E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BB65CA72F8C64BD2997614243D2C9ED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86" w:type="dxa"/>
            <w:vMerge w:val="restart"/>
            <w:shd w:val="clear" w:color="auto" w:fill="303848" w:themeFill="accent1"/>
            <w:vAlign w:val="center"/>
          </w:tcPr>
          <w:p w14:paraId="660BAB62" w14:textId="642E6784" w:rsidR="003065CC" w:rsidRDefault="003065CC" w:rsidP="002438AE">
            <w:pPr>
              <w:pStyle w:val="Heading1"/>
            </w:pPr>
            <w:r>
              <w:t>INDUSTRIAL</w:t>
            </w:r>
          </w:p>
          <w:p w14:paraId="15B67287" w14:textId="63461B07" w:rsidR="003065CC" w:rsidRDefault="003065CC" w:rsidP="002438AE">
            <w:pPr>
              <w:pStyle w:val="Heading1"/>
            </w:pPr>
            <w:r>
              <w:t>TRAININGS</w:t>
            </w:r>
          </w:p>
          <w:p w14:paraId="00A82E28" w14:textId="1387C0D9" w:rsidR="00CD50FD" w:rsidRPr="001700F2" w:rsidRDefault="003065CC" w:rsidP="002438AE">
            <w:pPr>
              <w:pStyle w:val="Heading1"/>
            </w:pPr>
            <w:r>
              <w:t>AND WORKSHOPS</w:t>
            </w:r>
          </w:p>
        </w:tc>
        <w:tc>
          <w:tcPr>
            <w:tcW w:w="2667" w:type="dxa"/>
            <w:tcBorders>
              <w:bottom w:val="single" w:sz="18" w:space="0" w:color="BF9268" w:themeColor="accent2"/>
            </w:tcBorders>
          </w:tcPr>
          <w:p w14:paraId="4EFF5739" w14:textId="77777777" w:rsidR="00CD50FD" w:rsidRPr="001700F2" w:rsidRDefault="00CD50FD"/>
        </w:tc>
      </w:tr>
      <w:tr w:rsidR="00B404C1" w:rsidRPr="001700F2" w14:paraId="62AE1AD6" w14:textId="77777777" w:rsidTr="003065CC">
        <w:trPr>
          <w:trHeight w:val="220"/>
        </w:trPr>
        <w:tc>
          <w:tcPr>
            <w:tcW w:w="3447" w:type="dxa"/>
            <w:vMerge/>
            <w:shd w:val="clear" w:color="auto" w:fill="F2F2F2" w:themeFill="background1" w:themeFillShade="F2"/>
            <w:vAlign w:val="center"/>
          </w:tcPr>
          <w:p w14:paraId="1208146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86" w:type="dxa"/>
            <w:vMerge/>
            <w:shd w:val="clear" w:color="auto" w:fill="303848" w:themeFill="accent1"/>
            <w:vAlign w:val="center"/>
          </w:tcPr>
          <w:p w14:paraId="5B03726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2667" w:type="dxa"/>
          </w:tcPr>
          <w:p w14:paraId="2E49DCF3" w14:textId="77777777" w:rsidR="00CD50FD" w:rsidRPr="001700F2" w:rsidRDefault="00CD50FD"/>
        </w:tc>
      </w:tr>
      <w:tr w:rsidR="00B404C1" w:rsidRPr="001700F2" w14:paraId="28EF8EE1" w14:textId="77777777" w:rsidTr="003065CC">
        <w:trPr>
          <w:trHeight w:val="3403"/>
        </w:trPr>
        <w:tc>
          <w:tcPr>
            <w:tcW w:w="3447" w:type="dxa"/>
            <w:shd w:val="clear" w:color="auto" w:fill="F2F2F2" w:themeFill="background1" w:themeFillShade="F2"/>
          </w:tcPr>
          <w:p w14:paraId="4C48654C" w14:textId="77777777" w:rsidR="0040233B" w:rsidRPr="001700F2" w:rsidRDefault="0040233B" w:rsidP="0040233B">
            <w:pPr>
              <w:pStyle w:val="Text"/>
            </w:pPr>
          </w:p>
          <w:p w14:paraId="7601349D" w14:textId="77777777" w:rsidR="003065CC" w:rsidRPr="008C13E1" w:rsidRDefault="003065CC" w:rsidP="003065C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Pr="008C13E1">
              <w:rPr>
                <w:rFonts w:ascii="Times New Roman" w:hAnsi="Times New Roman" w:cs="Times New Roman"/>
                <w:sz w:val="22"/>
                <w:szCs w:val="22"/>
              </w:rPr>
              <w:t xml:space="preserve"> B. Tech. 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Science Engineering </w:t>
            </w:r>
            <w:r w:rsidRPr="008C13E1">
              <w:rPr>
                <w:rFonts w:ascii="Times New Roman" w:hAnsi="Times New Roman" w:cs="Times New Roman"/>
                <w:sz w:val="22"/>
                <w:szCs w:val="22"/>
              </w:rPr>
              <w:t>from United College of Engineering &amp; Researc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h, Allahabad, AKTU Lucknow, with an aggregate of 70.5%.</w:t>
            </w:r>
          </w:p>
          <w:p w14:paraId="274C54C3" w14:textId="77777777" w:rsidR="003065CC" w:rsidRPr="008C13E1" w:rsidRDefault="003065CC" w:rsidP="003065C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  <w:r w:rsidRPr="008C13E1">
              <w:rPr>
                <w:rFonts w:ascii="Times New Roman" w:hAnsi="Times New Roman" w:cs="Times New Roman"/>
                <w:sz w:val="22"/>
                <w:szCs w:val="22"/>
              </w:rPr>
              <w:t xml:space="preserve"> Senior Secondary (XII) from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Central Academy Senior Secondary School, Allahabad, CBSE Board, with 63.4%.</w:t>
            </w:r>
          </w:p>
          <w:p w14:paraId="365C7BB5" w14:textId="77777777" w:rsidR="003065CC" w:rsidRDefault="003065CC" w:rsidP="003065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  <w:r w:rsidRPr="008C13E1">
              <w:rPr>
                <w:rFonts w:ascii="Times New Roman" w:hAnsi="Times New Roman" w:cs="Times New Roman"/>
              </w:rPr>
              <w:t xml:space="preserve"> Secondary (X) </w:t>
            </w:r>
            <w:r>
              <w:rPr>
                <w:rFonts w:ascii="Times New Roman" w:hAnsi="Times New Roman" w:cs="Times New Roman"/>
              </w:rPr>
              <w:t>from Central Academy Senior Secondary School, Allahabad, CBSE Board, with 9.8 CGPA.</w:t>
            </w:r>
          </w:p>
          <w:p w14:paraId="15029171" w14:textId="77777777" w:rsidR="003065CC" w:rsidRDefault="003065CC" w:rsidP="003065CC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4E36BC65" w14:textId="7D34D189" w:rsidR="00D20DA9" w:rsidRPr="001700F2" w:rsidRDefault="00D20DA9" w:rsidP="003065CC">
            <w:pPr>
              <w:pStyle w:val="Text"/>
            </w:pPr>
          </w:p>
          <w:p w14:paraId="24E64F5A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5853" w:type="dxa"/>
            <w:gridSpan w:val="2"/>
            <w:vAlign w:val="center"/>
          </w:tcPr>
          <w:p w14:paraId="4C7B7A0A" w14:textId="233EE48A" w:rsidR="003065CC" w:rsidRPr="003065CC" w:rsidRDefault="003065CC" w:rsidP="003065CC">
            <w:pPr>
              <w:rPr>
                <w:rFonts w:ascii="Times New Roman" w:hAnsi="Times New Roman" w:cs="Times New Roman"/>
                <w:b/>
                <w:bCs/>
              </w:rPr>
            </w:pPr>
            <w:r w:rsidRPr="003065CC">
              <w:rPr>
                <w:rFonts w:ascii="Times New Roman" w:hAnsi="Times New Roman" w:cs="Times New Roman"/>
                <w:b/>
                <w:bCs/>
              </w:rPr>
              <w:t>INSTITUTE NAME:</w:t>
            </w:r>
            <w:r w:rsidR="00B404C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065CC">
              <w:rPr>
                <w:rFonts w:ascii="Times New Roman" w:hAnsi="Times New Roman" w:cs="Times New Roman"/>
                <w:b/>
                <w:bCs/>
              </w:rPr>
              <w:t>EICT,</w:t>
            </w:r>
            <w:r w:rsidR="00B404C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065CC">
              <w:rPr>
                <w:rFonts w:ascii="Times New Roman" w:hAnsi="Times New Roman" w:cs="Times New Roman"/>
                <w:b/>
                <w:bCs/>
              </w:rPr>
              <w:t>IIT KANPUR</w:t>
            </w:r>
          </w:p>
          <w:p w14:paraId="3805C2C6" w14:textId="77777777" w:rsidR="003065CC" w:rsidRPr="003065CC" w:rsidRDefault="003065CC" w:rsidP="003065CC">
            <w:pPr>
              <w:pStyle w:val="ListParagraph"/>
              <w:numPr>
                <w:ilvl w:val="0"/>
                <w:numId w:val="2"/>
              </w:numPr>
              <w:tabs>
                <w:tab w:val="left" w:pos="2010"/>
              </w:tabs>
              <w:spacing w:after="0" w:line="240" w:lineRule="auto"/>
              <w:ind w:left="342" w:hanging="342"/>
              <w:rPr>
                <w:rFonts w:ascii="Times New Roman" w:hAnsi="Times New Roman" w:cs="Times New Roman"/>
                <w:b/>
              </w:rPr>
            </w:pPr>
            <w:r w:rsidRPr="003065CC">
              <w:rPr>
                <w:rFonts w:ascii="Times New Roman" w:hAnsi="Times New Roman" w:cs="Times New Roman"/>
                <w:b/>
              </w:rPr>
              <w:t xml:space="preserve">Area:  Core Java </w:t>
            </w:r>
          </w:p>
          <w:p w14:paraId="500E0A68" w14:textId="77777777" w:rsidR="003065CC" w:rsidRPr="003065CC" w:rsidRDefault="003065CC" w:rsidP="003065CC">
            <w:pPr>
              <w:pStyle w:val="ListParagraph"/>
              <w:numPr>
                <w:ilvl w:val="0"/>
                <w:numId w:val="2"/>
              </w:numPr>
              <w:tabs>
                <w:tab w:val="left" w:pos="2010"/>
              </w:tabs>
              <w:spacing w:after="0" w:line="240" w:lineRule="auto"/>
              <w:ind w:left="342" w:hanging="342"/>
              <w:rPr>
                <w:rFonts w:ascii="Times New Roman" w:hAnsi="Times New Roman" w:cs="Times New Roman"/>
                <w:b/>
              </w:rPr>
            </w:pPr>
            <w:r w:rsidRPr="003065CC">
              <w:rPr>
                <w:rFonts w:ascii="Times New Roman" w:hAnsi="Times New Roman" w:cs="Times New Roman"/>
                <w:b/>
              </w:rPr>
              <w:t xml:space="preserve">Duration: </w:t>
            </w:r>
          </w:p>
          <w:p w14:paraId="4F35DEA5" w14:textId="79BDA38C" w:rsidR="003065CC" w:rsidRPr="003065CC" w:rsidRDefault="003065CC" w:rsidP="003065CC">
            <w:pPr>
              <w:pStyle w:val="ListParagraph"/>
              <w:tabs>
                <w:tab w:val="left" w:pos="2010"/>
              </w:tabs>
              <w:ind w:left="342"/>
              <w:rPr>
                <w:rFonts w:ascii="Times New Roman" w:hAnsi="Times New Roman" w:cs="Times New Roman"/>
              </w:rPr>
            </w:pPr>
            <w:r w:rsidRPr="003065CC">
              <w:rPr>
                <w:rFonts w:ascii="Times New Roman" w:hAnsi="Times New Roman" w:cs="Times New Roman"/>
              </w:rPr>
              <w:t>12-06-2019 – 11-07-2019</w:t>
            </w:r>
          </w:p>
          <w:p w14:paraId="7B382938" w14:textId="77777777" w:rsidR="003065CC" w:rsidRPr="003065CC" w:rsidRDefault="003065CC" w:rsidP="003065CC">
            <w:pPr>
              <w:pStyle w:val="ListParagraph"/>
              <w:tabs>
                <w:tab w:val="left" w:pos="2010"/>
              </w:tabs>
              <w:ind w:left="342"/>
              <w:rPr>
                <w:rFonts w:ascii="Times New Roman" w:hAnsi="Times New Roman" w:cs="Times New Roman"/>
              </w:rPr>
            </w:pPr>
          </w:p>
          <w:p w14:paraId="581880F7" w14:textId="468E9E8A" w:rsidR="003065CC" w:rsidRPr="003065CC" w:rsidRDefault="003065CC" w:rsidP="003065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2438AE">
              <w:rPr>
                <w:rFonts w:ascii="Times New Roman" w:hAnsi="Times New Roman" w:cs="Times New Roman"/>
              </w:rPr>
              <w:t xml:space="preserve">Python </w:t>
            </w:r>
            <w:proofErr w:type="gramStart"/>
            <w:r w:rsidRPr="002438AE">
              <w:rPr>
                <w:rFonts w:ascii="Times New Roman" w:hAnsi="Times New Roman" w:cs="Times New Roman"/>
              </w:rPr>
              <w:t>Programmin</w:t>
            </w:r>
            <w:r w:rsidR="002438AE">
              <w:rPr>
                <w:rFonts w:ascii="Times New Roman" w:hAnsi="Times New Roman" w:cs="Times New Roman"/>
              </w:rPr>
              <w:t xml:space="preserve">g </w:t>
            </w:r>
            <w:r w:rsidRPr="002438AE">
              <w:rPr>
                <w:rFonts w:ascii="Times New Roman" w:hAnsi="Times New Roman" w:cs="Times New Roman"/>
              </w:rPr>
              <w:t>,</w:t>
            </w:r>
            <w:proofErr w:type="gramEnd"/>
            <w:r w:rsidR="002438AE">
              <w:rPr>
                <w:rFonts w:ascii="Times New Roman" w:hAnsi="Times New Roman" w:cs="Times New Roman"/>
              </w:rPr>
              <w:t xml:space="preserve"> </w:t>
            </w:r>
            <w:r w:rsidRPr="002438AE">
              <w:rPr>
                <w:rFonts w:ascii="Times New Roman" w:hAnsi="Times New Roman" w:cs="Times New Roman"/>
              </w:rPr>
              <w:t>WAC,IIT ROORKEE</w:t>
            </w:r>
            <w:r w:rsidRPr="003065CC">
              <w:rPr>
                <w:rFonts w:ascii="Times New Roman" w:hAnsi="Times New Roman" w:cs="Times New Roman"/>
                <w:u w:val="single"/>
              </w:rPr>
              <w:t>.</w:t>
            </w:r>
          </w:p>
          <w:p w14:paraId="3F185806" w14:textId="77777777" w:rsidR="003065CC" w:rsidRPr="003065CC" w:rsidRDefault="003065CC" w:rsidP="003065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3065CC">
              <w:rPr>
                <w:rFonts w:ascii="Times New Roman" w:hAnsi="Times New Roman" w:cs="Times New Roman"/>
              </w:rPr>
              <w:t>Android development, WAC, IIIT ALLAHABAD.</w:t>
            </w:r>
          </w:p>
          <w:p w14:paraId="23F5C548" w14:textId="77777777" w:rsidR="003065CC" w:rsidRPr="003065CC" w:rsidRDefault="003065CC" w:rsidP="003065CC">
            <w:pPr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26F95B1E" w14:textId="77777777" w:rsidR="003065CC" w:rsidRPr="003065CC" w:rsidRDefault="003065CC" w:rsidP="003065CC">
            <w:pPr>
              <w:pStyle w:val="ListParagraph"/>
              <w:tabs>
                <w:tab w:val="left" w:pos="2010"/>
              </w:tabs>
              <w:ind w:left="342"/>
              <w:rPr>
                <w:rFonts w:ascii="Times New Roman" w:hAnsi="Times New Roman" w:cs="Times New Roman"/>
              </w:rPr>
            </w:pPr>
          </w:p>
          <w:p w14:paraId="1620AFFE" w14:textId="436160A7" w:rsidR="003065CC" w:rsidRPr="00FA7823" w:rsidRDefault="008040C0" w:rsidP="003065CC">
            <w:pPr>
              <w:rPr>
                <w:rFonts w:asciiTheme="majorHAnsi" w:hAnsiTheme="majorHAnsi" w:cstheme="majorHAnsi"/>
                <w:b/>
                <w:color w:val="002060"/>
                <w:sz w:val="28"/>
                <w:szCs w:val="28"/>
              </w:rPr>
            </w:pPr>
            <w:r w:rsidRPr="00FA7823">
              <w:rPr>
                <w:rFonts w:asciiTheme="majorHAnsi" w:hAnsiTheme="majorHAnsi" w:cstheme="majorHAnsi"/>
                <w:bCs/>
                <w:color w:val="002060"/>
                <w:sz w:val="28"/>
                <w:szCs w:val="28"/>
                <w:highlight w:val="lightGray"/>
              </w:rPr>
              <w:t>TRAINING SKILLS</w:t>
            </w:r>
          </w:p>
          <w:p w14:paraId="7F0C5B2B" w14:textId="187D87B2" w:rsidR="003065CC" w:rsidRPr="008040C0" w:rsidRDefault="003065CC" w:rsidP="003065CC">
            <w:pPr>
              <w:rPr>
                <w:rFonts w:ascii="Arial Black" w:hAnsi="Arial Black" w:cs="Times New Roman"/>
                <w:bCs/>
                <w:color w:val="7282A1" w:themeColor="accent1" w:themeTint="99"/>
                <w:u w:val="single"/>
              </w:rPr>
            </w:pPr>
          </w:p>
          <w:p w14:paraId="18126DCB" w14:textId="77777777" w:rsidR="003065CC" w:rsidRPr="003065CC" w:rsidRDefault="003065CC" w:rsidP="003065CC">
            <w:pPr>
              <w:rPr>
                <w:rFonts w:ascii="Times New Roman" w:eastAsia="Times New Roman" w:hAnsi="Times New Roman" w:cs="Times New Roman"/>
              </w:rPr>
            </w:pPr>
            <w:r w:rsidRPr="003065CC">
              <w:rPr>
                <w:rFonts w:ascii="Times New Roman" w:eastAsia="Times New Roman" w:hAnsi="Times New Roman" w:cs="Times New Roman"/>
                <w:b/>
                <w:iCs/>
              </w:rPr>
              <w:t>Tools</w:t>
            </w:r>
            <w:proofErr w:type="gramStart"/>
            <w:r w:rsidRPr="003065CC">
              <w:rPr>
                <w:rFonts w:ascii="Times New Roman" w:eastAsia="Times New Roman" w:hAnsi="Times New Roman" w:cs="Times New Roman"/>
                <w:b/>
                <w:iCs/>
              </w:rPr>
              <w:t>:</w:t>
            </w:r>
            <w:r w:rsidRPr="003065C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065CC"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3065CC">
              <w:rPr>
                <w:rFonts w:ascii="Times New Roman" w:eastAsia="Times New Roman" w:hAnsi="Times New Roman" w:cs="Times New Roman"/>
              </w:rPr>
              <w:t xml:space="preserve"> MS word, MS PowerPoint</w:t>
            </w:r>
          </w:p>
          <w:p w14:paraId="160AD140" w14:textId="77777777" w:rsidR="003065CC" w:rsidRPr="003065CC" w:rsidRDefault="003065CC" w:rsidP="003065CC">
            <w:pPr>
              <w:rPr>
                <w:rFonts w:ascii="Times New Roman" w:eastAsia="Times New Roman" w:hAnsi="Times New Roman" w:cs="Times New Roman"/>
              </w:rPr>
            </w:pPr>
          </w:p>
          <w:p w14:paraId="380A492F" w14:textId="77777777" w:rsidR="003065CC" w:rsidRPr="003065CC" w:rsidRDefault="003065CC" w:rsidP="003065CC">
            <w:pPr>
              <w:rPr>
                <w:rFonts w:ascii="Times New Roman" w:eastAsia="Times New Roman" w:hAnsi="Times New Roman" w:cs="Times New Roman"/>
              </w:rPr>
            </w:pPr>
            <w:r w:rsidRPr="003065CC">
              <w:rPr>
                <w:rFonts w:ascii="Times New Roman" w:eastAsia="Times New Roman" w:hAnsi="Times New Roman" w:cs="Times New Roman"/>
                <w:b/>
              </w:rPr>
              <w:t>Languages:</w:t>
            </w:r>
            <w:r w:rsidRPr="003065CC">
              <w:rPr>
                <w:rFonts w:ascii="Times New Roman" w:eastAsia="Times New Roman" w:hAnsi="Times New Roman" w:cs="Times New Roman"/>
              </w:rPr>
              <w:t xml:space="preserve"> C, C++, </w:t>
            </w:r>
            <w:proofErr w:type="gramStart"/>
            <w:r w:rsidRPr="003065CC">
              <w:rPr>
                <w:rFonts w:ascii="Times New Roman" w:eastAsia="Times New Roman" w:hAnsi="Times New Roman" w:cs="Times New Roman"/>
              </w:rPr>
              <w:t>Python ,</w:t>
            </w:r>
            <w:proofErr w:type="gramEnd"/>
            <w:r w:rsidRPr="003065CC">
              <w:rPr>
                <w:rFonts w:ascii="Times New Roman" w:eastAsia="Times New Roman" w:hAnsi="Times New Roman" w:cs="Times New Roman"/>
              </w:rPr>
              <w:t xml:space="preserve"> Java </w:t>
            </w:r>
          </w:p>
          <w:p w14:paraId="7DA66E1B" w14:textId="77777777" w:rsidR="003065CC" w:rsidRPr="003065CC" w:rsidRDefault="003065CC" w:rsidP="003065CC">
            <w:pPr>
              <w:rPr>
                <w:rFonts w:ascii="Times New Roman" w:eastAsia="Times New Roman" w:hAnsi="Times New Roman" w:cs="Times New Roman"/>
              </w:rPr>
            </w:pPr>
          </w:p>
          <w:p w14:paraId="4DF0C62D" w14:textId="3ED246FE" w:rsidR="0040233B" w:rsidRPr="00B404C1" w:rsidRDefault="003065CC" w:rsidP="00B404C1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065CC">
              <w:rPr>
                <w:rFonts w:ascii="Times New Roman" w:eastAsia="Times New Roman" w:hAnsi="Times New Roman" w:cs="Times New Roman"/>
                <w:b/>
                <w:iCs/>
              </w:rPr>
              <w:t>Operating Systems:</w:t>
            </w:r>
            <w:r w:rsidRPr="003065CC">
              <w:rPr>
                <w:rFonts w:ascii="Times New Roman" w:eastAsia="Times New Roman" w:hAnsi="Times New Roman" w:cs="Times New Roman"/>
              </w:rPr>
              <w:t> Windows (XP, 2000,7,8,10)</w:t>
            </w:r>
          </w:p>
        </w:tc>
      </w:tr>
      <w:tr w:rsidR="00B404C1" w:rsidRPr="001700F2" w14:paraId="49BFC2B0" w14:textId="77777777" w:rsidTr="003065CC">
        <w:trPr>
          <w:trHeight w:val="220"/>
        </w:trPr>
        <w:tc>
          <w:tcPr>
            <w:tcW w:w="3447" w:type="dxa"/>
            <w:vMerge w:val="restart"/>
            <w:shd w:val="clear" w:color="auto" w:fill="F2F2F2" w:themeFill="background1" w:themeFillShade="F2"/>
            <w:vAlign w:val="center"/>
          </w:tcPr>
          <w:p w14:paraId="0949221C" w14:textId="3AF628BB" w:rsidR="00CD50FD" w:rsidRPr="001700F2" w:rsidRDefault="00CD50FD" w:rsidP="00D20DA9">
            <w:pPr>
              <w:pStyle w:val="Heading2"/>
            </w:pPr>
          </w:p>
        </w:tc>
        <w:tc>
          <w:tcPr>
            <w:tcW w:w="3186" w:type="dxa"/>
            <w:vMerge w:val="restart"/>
            <w:shd w:val="clear" w:color="auto" w:fill="303848" w:themeFill="accent1"/>
            <w:vAlign w:val="center"/>
          </w:tcPr>
          <w:p w14:paraId="55AE53E1" w14:textId="59FE0E7C" w:rsidR="00CD50FD" w:rsidRPr="001700F2" w:rsidRDefault="008040C0" w:rsidP="002438AE">
            <w:pPr>
              <w:pStyle w:val="Heading1"/>
            </w:pPr>
            <w:r>
              <w:t>EXTRA CURRICULAR ACTIVITIES</w:t>
            </w:r>
          </w:p>
        </w:tc>
        <w:tc>
          <w:tcPr>
            <w:tcW w:w="2667" w:type="dxa"/>
            <w:tcBorders>
              <w:bottom w:val="single" w:sz="18" w:space="0" w:color="BF9268" w:themeColor="accent2"/>
            </w:tcBorders>
          </w:tcPr>
          <w:p w14:paraId="1BD4B210" w14:textId="77777777" w:rsidR="00CD50FD" w:rsidRPr="001700F2" w:rsidRDefault="00CD50FD"/>
        </w:tc>
      </w:tr>
      <w:tr w:rsidR="00B404C1" w:rsidRPr="001700F2" w14:paraId="46AEC929" w14:textId="77777777" w:rsidTr="003065CC">
        <w:trPr>
          <w:trHeight w:val="220"/>
        </w:trPr>
        <w:tc>
          <w:tcPr>
            <w:tcW w:w="3447" w:type="dxa"/>
            <w:vMerge/>
            <w:shd w:val="clear" w:color="auto" w:fill="F2F2F2" w:themeFill="background1" w:themeFillShade="F2"/>
            <w:vAlign w:val="center"/>
          </w:tcPr>
          <w:p w14:paraId="5C9CC096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86" w:type="dxa"/>
            <w:vMerge/>
            <w:shd w:val="clear" w:color="auto" w:fill="303848" w:themeFill="accent1"/>
            <w:vAlign w:val="center"/>
          </w:tcPr>
          <w:p w14:paraId="049534D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667" w:type="dxa"/>
          </w:tcPr>
          <w:p w14:paraId="3B5A70C6" w14:textId="77777777" w:rsidR="00CD50FD" w:rsidRDefault="00CD50FD"/>
          <w:p w14:paraId="35CDB21B" w14:textId="77777777" w:rsidR="008040C0" w:rsidRDefault="008040C0"/>
          <w:p w14:paraId="6B195A6C" w14:textId="17A526C9" w:rsidR="008040C0" w:rsidRPr="001700F2" w:rsidRDefault="008040C0"/>
        </w:tc>
      </w:tr>
      <w:tr w:rsidR="00B404C1" w:rsidRPr="001700F2" w14:paraId="420D26E6" w14:textId="77777777" w:rsidTr="003065CC">
        <w:trPr>
          <w:trHeight w:val="1446"/>
        </w:trPr>
        <w:tc>
          <w:tcPr>
            <w:tcW w:w="3447" w:type="dxa"/>
            <w:shd w:val="clear" w:color="auto" w:fill="F2F2F2" w:themeFill="background1" w:themeFillShade="F2"/>
            <w:vAlign w:val="center"/>
          </w:tcPr>
          <w:p w14:paraId="4A251360" w14:textId="10855A70" w:rsidR="00D20DA9" w:rsidRPr="00B404C1" w:rsidRDefault="002438AE" w:rsidP="00B404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sdt>
              <w:sdtPr>
                <w:rPr>
                  <w:sz w:val="28"/>
                  <w:szCs w:val="28"/>
                </w:rPr>
                <w:id w:val="1066377136"/>
                <w:placeholder>
                  <w:docPart w:val="B4842ABE6D574F0F9867336F239A0F3E"/>
                </w:placeholder>
                <w:temporary/>
                <w:showingPlcHdr/>
                <w15:appearance w15:val="hidden"/>
                <w:text/>
              </w:sdtPr>
              <w:sdtContent>
                <w:r w:rsidRPr="002438AE">
                  <w:rPr>
                    <w:sz w:val="28"/>
                    <w:szCs w:val="28"/>
                  </w:rPr>
                  <w:t>KEY SKILLS</w:t>
                </w:r>
              </w:sdtContent>
            </w:sdt>
            <w:r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E7B356ECEF4D4124819C2122C26AB38B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68D6E429" w14:textId="77777777" w:rsidR="002438AE" w:rsidRDefault="002438AE" w:rsidP="00B404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A99949" w14:textId="50D079A1" w:rsidR="00B404C1" w:rsidRPr="008C13E1" w:rsidRDefault="00B404C1" w:rsidP="002438A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Computer Literacy.</w:t>
            </w:r>
          </w:p>
          <w:p w14:paraId="0D6A3DDE" w14:textId="77777777" w:rsidR="00B404C1" w:rsidRPr="000D3318" w:rsidRDefault="00B404C1" w:rsidP="002438A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Strong Communication skills.</w:t>
            </w:r>
          </w:p>
          <w:p w14:paraId="3FD437E7" w14:textId="77777777" w:rsidR="00B404C1" w:rsidRDefault="00B404C1" w:rsidP="002438A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Leadership skills.</w:t>
            </w:r>
          </w:p>
          <w:p w14:paraId="0B651D0D" w14:textId="1BA0AFE0" w:rsidR="00B404C1" w:rsidRPr="00B404C1" w:rsidRDefault="00B404C1" w:rsidP="002438AE">
            <w:pPr>
              <w:pStyle w:val="Tex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Planning.</w:t>
            </w:r>
          </w:p>
        </w:tc>
        <w:tc>
          <w:tcPr>
            <w:tcW w:w="5853" w:type="dxa"/>
            <w:gridSpan w:val="2"/>
            <w:vAlign w:val="center"/>
          </w:tcPr>
          <w:p w14:paraId="69BBBD7A" w14:textId="2F367B6B" w:rsidR="008040C0" w:rsidRPr="008040C0" w:rsidRDefault="008040C0" w:rsidP="008040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Participated in BACKSTAGE QUIZZING.</w:t>
            </w:r>
          </w:p>
          <w:p w14:paraId="582987E5" w14:textId="77777777" w:rsidR="008040C0" w:rsidRPr="00512669" w:rsidRDefault="008040C0" w:rsidP="008040C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260E7B5" w14:textId="77777777" w:rsidR="008040C0" w:rsidRPr="008C13E1" w:rsidRDefault="008040C0" w:rsidP="008040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Secured 2nd position in DECLAMATION COMPETITION.</w:t>
            </w:r>
          </w:p>
          <w:p w14:paraId="3AA5EFC2" w14:textId="77777777" w:rsidR="008040C0" w:rsidRPr="008C13E1" w:rsidRDefault="008040C0" w:rsidP="008040C0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  <w:p w14:paraId="715B0420" w14:textId="67F9DF50" w:rsidR="00D20DA9" w:rsidRPr="001700F2" w:rsidRDefault="00D20DA9" w:rsidP="00D20DA9">
            <w:pPr>
              <w:pStyle w:val="Text"/>
            </w:pPr>
          </w:p>
          <w:p w14:paraId="4BBA3842" w14:textId="77777777" w:rsidR="00CD50FD" w:rsidRPr="001700F2" w:rsidRDefault="00CD50FD" w:rsidP="00CD50FD">
            <w:pPr>
              <w:pStyle w:val="Text"/>
            </w:pPr>
          </w:p>
        </w:tc>
      </w:tr>
      <w:tr w:rsidR="00B404C1" w:rsidRPr="001700F2" w14:paraId="72AA0574" w14:textId="77777777" w:rsidTr="003065CC">
        <w:trPr>
          <w:trHeight w:val="220"/>
        </w:trPr>
        <w:tc>
          <w:tcPr>
            <w:tcW w:w="3447" w:type="dxa"/>
            <w:vMerge w:val="restart"/>
            <w:shd w:val="clear" w:color="auto" w:fill="F2F2F2" w:themeFill="background1" w:themeFillShade="F2"/>
          </w:tcPr>
          <w:p w14:paraId="0D9A271D" w14:textId="77777777" w:rsidR="00CD50FD" w:rsidRPr="001700F2" w:rsidRDefault="00CD50FD"/>
        </w:tc>
        <w:tc>
          <w:tcPr>
            <w:tcW w:w="3186" w:type="dxa"/>
            <w:vMerge w:val="restart"/>
            <w:shd w:val="clear" w:color="auto" w:fill="303848" w:themeFill="accent1"/>
            <w:vAlign w:val="center"/>
          </w:tcPr>
          <w:p w14:paraId="3156DACC" w14:textId="027E9A18" w:rsidR="008040C0" w:rsidRDefault="008040C0" w:rsidP="002438AE">
            <w:pPr>
              <w:pStyle w:val="Heading1"/>
            </w:pPr>
            <w:r>
              <w:t>HOBBIES AND</w:t>
            </w:r>
          </w:p>
          <w:p w14:paraId="6DDB4A0A" w14:textId="4DEA4589" w:rsidR="00CD50FD" w:rsidRPr="001700F2" w:rsidRDefault="008040C0" w:rsidP="002438AE">
            <w:pPr>
              <w:pStyle w:val="Heading1"/>
            </w:pPr>
            <w:r>
              <w:t>INTERSTES</w:t>
            </w:r>
          </w:p>
        </w:tc>
        <w:tc>
          <w:tcPr>
            <w:tcW w:w="2667" w:type="dxa"/>
            <w:tcBorders>
              <w:bottom w:val="single" w:sz="18" w:space="0" w:color="BF9268" w:themeColor="accent2"/>
            </w:tcBorders>
          </w:tcPr>
          <w:p w14:paraId="10B45EEB" w14:textId="77777777" w:rsidR="00CD50FD" w:rsidRPr="001700F2" w:rsidRDefault="00CD50FD"/>
        </w:tc>
      </w:tr>
      <w:tr w:rsidR="00B404C1" w:rsidRPr="001700F2" w14:paraId="76A3326B" w14:textId="77777777" w:rsidTr="003065CC">
        <w:trPr>
          <w:trHeight w:val="220"/>
        </w:trPr>
        <w:tc>
          <w:tcPr>
            <w:tcW w:w="3447" w:type="dxa"/>
            <w:vMerge/>
            <w:shd w:val="clear" w:color="auto" w:fill="F2F2F2" w:themeFill="background1" w:themeFillShade="F2"/>
          </w:tcPr>
          <w:p w14:paraId="7FA03A28" w14:textId="77777777" w:rsidR="00CD50FD" w:rsidRPr="001700F2" w:rsidRDefault="00CD50FD"/>
        </w:tc>
        <w:tc>
          <w:tcPr>
            <w:tcW w:w="3186" w:type="dxa"/>
            <w:vMerge/>
            <w:shd w:val="clear" w:color="auto" w:fill="303848" w:themeFill="accent1"/>
            <w:vAlign w:val="center"/>
          </w:tcPr>
          <w:p w14:paraId="40E41D0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667" w:type="dxa"/>
          </w:tcPr>
          <w:p w14:paraId="0A3A38D6" w14:textId="77777777" w:rsidR="00CD50FD" w:rsidRPr="001700F2" w:rsidRDefault="00CD50FD"/>
        </w:tc>
      </w:tr>
      <w:tr w:rsidR="00B404C1" w:rsidRPr="001700F2" w14:paraId="0A81D278" w14:textId="77777777" w:rsidTr="003065CC">
        <w:trPr>
          <w:trHeight w:val="1366"/>
        </w:trPr>
        <w:tc>
          <w:tcPr>
            <w:tcW w:w="3447" w:type="dxa"/>
            <w:shd w:val="clear" w:color="auto" w:fill="F2F2F2" w:themeFill="background1" w:themeFillShade="F2"/>
          </w:tcPr>
          <w:p w14:paraId="6DD23A6A" w14:textId="77777777" w:rsidR="00CD50FD" w:rsidRPr="001700F2" w:rsidRDefault="00CD50FD"/>
        </w:tc>
        <w:tc>
          <w:tcPr>
            <w:tcW w:w="5853" w:type="dxa"/>
            <w:gridSpan w:val="2"/>
            <w:vAlign w:val="center"/>
          </w:tcPr>
          <w:p w14:paraId="22CB29B8" w14:textId="77777777" w:rsidR="008040C0" w:rsidRDefault="008040C0" w:rsidP="008040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Dancing.</w:t>
            </w:r>
          </w:p>
          <w:p w14:paraId="670C2EEA" w14:textId="77777777" w:rsidR="008040C0" w:rsidRDefault="008040C0" w:rsidP="008040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Travel.</w:t>
            </w:r>
          </w:p>
          <w:p w14:paraId="5970B441" w14:textId="77777777" w:rsidR="008040C0" w:rsidRPr="000D3318" w:rsidRDefault="008040C0" w:rsidP="008040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Service.</w:t>
            </w:r>
          </w:p>
          <w:p w14:paraId="6158109A" w14:textId="77777777" w:rsidR="00CD50FD" w:rsidRPr="001700F2" w:rsidRDefault="00CD50FD" w:rsidP="008040C0">
            <w:pPr>
              <w:pStyle w:val="Text"/>
            </w:pPr>
          </w:p>
        </w:tc>
      </w:tr>
      <w:tr w:rsidR="00B404C1" w:rsidRPr="001700F2" w14:paraId="4DEC707D" w14:textId="77777777" w:rsidTr="003065CC">
        <w:trPr>
          <w:trHeight w:val="100"/>
        </w:trPr>
        <w:tc>
          <w:tcPr>
            <w:tcW w:w="3447" w:type="dxa"/>
          </w:tcPr>
          <w:p w14:paraId="3173F600" w14:textId="77777777" w:rsidR="00CD50FD" w:rsidRPr="001700F2" w:rsidRDefault="00CD50FD" w:rsidP="00CD50FD"/>
        </w:tc>
        <w:tc>
          <w:tcPr>
            <w:tcW w:w="5853" w:type="dxa"/>
            <w:gridSpan w:val="2"/>
          </w:tcPr>
          <w:p w14:paraId="48B11E83" w14:textId="77777777" w:rsidR="00CD50FD" w:rsidRPr="001700F2" w:rsidRDefault="00CD50FD" w:rsidP="00CD50FD"/>
        </w:tc>
      </w:tr>
      <w:tr w:rsidR="00B404C1" w:rsidRPr="001700F2" w14:paraId="428C4BAC" w14:textId="77777777" w:rsidTr="003065CC">
        <w:trPr>
          <w:trHeight w:val="140"/>
        </w:trPr>
        <w:tc>
          <w:tcPr>
            <w:tcW w:w="3447" w:type="dxa"/>
            <w:tcBorders>
              <w:bottom w:val="single" w:sz="18" w:space="0" w:color="BF9268" w:themeColor="accent2"/>
            </w:tcBorders>
          </w:tcPr>
          <w:p w14:paraId="02A450A4" w14:textId="77777777" w:rsidR="00CD50FD" w:rsidRPr="001700F2" w:rsidRDefault="00CD50FD"/>
        </w:tc>
        <w:tc>
          <w:tcPr>
            <w:tcW w:w="3186" w:type="dxa"/>
            <w:vMerge w:val="restart"/>
            <w:shd w:val="clear" w:color="auto" w:fill="303848" w:themeFill="accent1"/>
            <w:vAlign w:val="center"/>
          </w:tcPr>
          <w:p w14:paraId="2BEF02C1" w14:textId="2F7A892A" w:rsidR="008040C0" w:rsidRDefault="008040C0" w:rsidP="002438AE">
            <w:pPr>
              <w:pStyle w:val="Heading1"/>
            </w:pPr>
            <w:r>
              <w:t>PERSONAL</w:t>
            </w:r>
          </w:p>
          <w:p w14:paraId="74B66643" w14:textId="0AECEC6C" w:rsidR="00CD50FD" w:rsidRPr="001700F2" w:rsidRDefault="008040C0" w:rsidP="002438AE">
            <w:pPr>
              <w:pStyle w:val="Heading1"/>
            </w:pPr>
            <w:r>
              <w:t>DETAILS</w:t>
            </w:r>
          </w:p>
        </w:tc>
        <w:tc>
          <w:tcPr>
            <w:tcW w:w="2667" w:type="dxa"/>
            <w:tcBorders>
              <w:bottom w:val="single" w:sz="18" w:space="0" w:color="BF9268" w:themeColor="accent2"/>
            </w:tcBorders>
          </w:tcPr>
          <w:p w14:paraId="147E0B83" w14:textId="77777777" w:rsidR="00CD50FD" w:rsidRPr="001700F2" w:rsidRDefault="00CD50FD"/>
        </w:tc>
      </w:tr>
      <w:tr w:rsidR="00B404C1" w:rsidRPr="001700F2" w14:paraId="26F98E40" w14:textId="77777777" w:rsidTr="003065CC">
        <w:trPr>
          <w:trHeight w:val="140"/>
        </w:trPr>
        <w:tc>
          <w:tcPr>
            <w:tcW w:w="3447" w:type="dxa"/>
            <w:tcBorders>
              <w:top w:val="single" w:sz="18" w:space="0" w:color="BF9268" w:themeColor="accent2"/>
            </w:tcBorders>
          </w:tcPr>
          <w:p w14:paraId="1B3FF056" w14:textId="77777777" w:rsidR="00CD50FD" w:rsidRPr="001700F2" w:rsidRDefault="00CD50FD"/>
        </w:tc>
        <w:tc>
          <w:tcPr>
            <w:tcW w:w="3186" w:type="dxa"/>
            <w:vMerge/>
            <w:shd w:val="clear" w:color="auto" w:fill="303848" w:themeFill="accent1"/>
          </w:tcPr>
          <w:p w14:paraId="7EF3C77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2667" w:type="dxa"/>
          </w:tcPr>
          <w:p w14:paraId="69381138" w14:textId="77777777" w:rsidR="00CD50FD" w:rsidRPr="001700F2" w:rsidRDefault="00CD50FD"/>
        </w:tc>
      </w:tr>
      <w:tr w:rsidR="00CD50FD" w:rsidRPr="001700F2" w14:paraId="0F95FC9C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2BD4F363" w14:textId="416C9FA3" w:rsidR="008040C0" w:rsidRPr="008040C0" w:rsidRDefault="008040C0" w:rsidP="008040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C13E1">
              <w:rPr>
                <w:rFonts w:ascii="Times New Roman" w:hAnsi="Times New Roman" w:cs="Times New Roman"/>
                <w:b/>
              </w:rPr>
              <w:t>Father’s Name</w:t>
            </w:r>
            <w:r w:rsidRPr="008C13E1">
              <w:rPr>
                <w:rFonts w:ascii="Times New Roman" w:hAnsi="Times New Roman" w:cs="Times New Roman"/>
                <w:b/>
              </w:rPr>
              <w:tab/>
            </w:r>
            <w:proofErr w:type="gramStart"/>
            <w:r w:rsidRPr="008C13E1">
              <w:rPr>
                <w:rFonts w:ascii="Times New Roman" w:hAnsi="Times New Roman" w:cs="Times New Roman"/>
                <w:b/>
              </w:rPr>
              <w:tab/>
              <w:t>:</w:t>
            </w:r>
            <w:r>
              <w:rPr>
                <w:rFonts w:ascii="Times New Roman" w:hAnsi="Times New Roman" w:cs="Times New Roman"/>
              </w:rPr>
              <w:t>Mr.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Nagendra Kumar Mishra.</w:t>
            </w:r>
          </w:p>
          <w:p w14:paraId="305B13A6" w14:textId="77777777" w:rsidR="008040C0" w:rsidRPr="008040C0" w:rsidRDefault="008040C0" w:rsidP="008040C0">
            <w:pPr>
              <w:pStyle w:val="Text"/>
              <w:numPr>
                <w:ilvl w:val="0"/>
                <w:numId w:val="7"/>
              </w:numPr>
            </w:pPr>
            <w:r w:rsidRPr="008C13E1">
              <w:rPr>
                <w:rFonts w:ascii="Times New Roman" w:hAnsi="Times New Roman" w:cs="Times New Roman"/>
                <w:b/>
              </w:rPr>
              <w:t>Date of Birth</w:t>
            </w:r>
            <w:r w:rsidRPr="008C13E1">
              <w:rPr>
                <w:rFonts w:ascii="Times New Roman" w:hAnsi="Times New Roman" w:cs="Times New Roman"/>
                <w:b/>
              </w:rPr>
              <w:tab/>
            </w:r>
            <w:r w:rsidRPr="008C13E1">
              <w:rPr>
                <w:rFonts w:ascii="Times New Roman" w:hAnsi="Times New Roman" w:cs="Times New Roman"/>
                <w:b/>
              </w:rPr>
              <w:tab/>
              <w:t>:</w:t>
            </w:r>
            <w:r>
              <w:rPr>
                <w:rFonts w:ascii="Times New Roman" w:hAnsi="Times New Roman" w:cs="Times New Roman"/>
              </w:rPr>
              <w:t>18 October 2000</w:t>
            </w:r>
            <w:r w:rsidRPr="008C13E1">
              <w:rPr>
                <w:rFonts w:ascii="Times New Roman" w:hAnsi="Times New Roman" w:cs="Times New Roman"/>
                <w:b/>
              </w:rPr>
              <w:tab/>
            </w:r>
          </w:p>
          <w:p w14:paraId="4ED2FF39" w14:textId="43276420" w:rsidR="00CD50FD" w:rsidRPr="001700F2" w:rsidRDefault="008040C0" w:rsidP="008040C0">
            <w:pPr>
              <w:pStyle w:val="Text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b/>
              </w:rPr>
              <w:t xml:space="preserve">Languages Known        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  :</w:t>
            </w:r>
            <w:r w:rsidRPr="008040C0">
              <w:rPr>
                <w:rFonts w:ascii="Times New Roman" w:hAnsi="Times New Roman" w:cs="Times New Roman"/>
                <w:bCs/>
              </w:rPr>
              <w:t>English</w:t>
            </w:r>
            <w:proofErr w:type="gramEnd"/>
            <w:r w:rsidRPr="008040C0">
              <w:rPr>
                <w:rFonts w:ascii="Times New Roman" w:hAnsi="Times New Roman" w:cs="Times New Roman"/>
                <w:bCs/>
              </w:rPr>
              <w:t>, Hindi</w:t>
            </w:r>
            <w:r w:rsidRPr="008C13E1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14:paraId="0808AA6B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D00E" w14:textId="77777777" w:rsidR="0029274B" w:rsidRDefault="0029274B" w:rsidP="00F316AD">
      <w:r>
        <w:separator/>
      </w:r>
    </w:p>
  </w:endnote>
  <w:endnote w:type="continuationSeparator" w:id="0">
    <w:p w14:paraId="3B828541" w14:textId="77777777" w:rsidR="0029274B" w:rsidRDefault="0029274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D3EAB" w14:textId="77777777" w:rsidR="0029274B" w:rsidRDefault="0029274B" w:rsidP="00F316AD">
      <w:r>
        <w:separator/>
      </w:r>
    </w:p>
  </w:footnote>
  <w:footnote w:type="continuationSeparator" w:id="0">
    <w:p w14:paraId="28218D0B" w14:textId="77777777" w:rsidR="0029274B" w:rsidRDefault="0029274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845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EFD231" wp14:editId="0C5F986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00B4FD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B09"/>
    <w:multiLevelType w:val="hybridMultilevel"/>
    <w:tmpl w:val="910E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959"/>
    <w:multiLevelType w:val="hybridMultilevel"/>
    <w:tmpl w:val="7CA6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36F4"/>
    <w:multiLevelType w:val="hybridMultilevel"/>
    <w:tmpl w:val="FD94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014F"/>
    <w:multiLevelType w:val="hybridMultilevel"/>
    <w:tmpl w:val="B06491F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32430033"/>
    <w:multiLevelType w:val="hybridMultilevel"/>
    <w:tmpl w:val="1A5A3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A0EE4"/>
    <w:multiLevelType w:val="hybridMultilevel"/>
    <w:tmpl w:val="CF2C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F2DCF"/>
    <w:multiLevelType w:val="hybridMultilevel"/>
    <w:tmpl w:val="2062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49D3"/>
    <w:multiLevelType w:val="hybridMultilevel"/>
    <w:tmpl w:val="D4569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C"/>
    <w:rsid w:val="001700F2"/>
    <w:rsid w:val="001871FF"/>
    <w:rsid w:val="001F4150"/>
    <w:rsid w:val="002438AE"/>
    <w:rsid w:val="0029274B"/>
    <w:rsid w:val="0029715D"/>
    <w:rsid w:val="003065CC"/>
    <w:rsid w:val="0040233B"/>
    <w:rsid w:val="004D0355"/>
    <w:rsid w:val="004E6224"/>
    <w:rsid w:val="005D2581"/>
    <w:rsid w:val="00617740"/>
    <w:rsid w:val="006C60E6"/>
    <w:rsid w:val="008040C0"/>
    <w:rsid w:val="0089710E"/>
    <w:rsid w:val="00A20901"/>
    <w:rsid w:val="00A74E15"/>
    <w:rsid w:val="00B404C1"/>
    <w:rsid w:val="00C55D85"/>
    <w:rsid w:val="00CD50FD"/>
    <w:rsid w:val="00D20DA9"/>
    <w:rsid w:val="00D26A79"/>
    <w:rsid w:val="00DD5C35"/>
    <w:rsid w:val="00EA03EF"/>
    <w:rsid w:val="00F316AD"/>
    <w:rsid w:val="00FA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26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qFormat/>
    <w:rsid w:val="003065CC"/>
    <w:pPr>
      <w:spacing w:after="200" w:line="276" w:lineRule="auto"/>
      <w:ind w:left="720"/>
      <w:contextualSpacing/>
    </w:pPr>
    <w:rPr>
      <w:color w:val="auto"/>
      <w:sz w:val="22"/>
      <w:szCs w:val="22"/>
      <w:lang w:val="en-IN"/>
    </w:rPr>
  </w:style>
  <w:style w:type="paragraph" w:customStyle="1" w:styleId="Default">
    <w:name w:val="Default"/>
    <w:rsid w:val="003065C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5A01EB8F264EB9ADB6E7FBD9DEB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823D-0975-413E-AB5D-7D046F633605}"/>
      </w:docPartPr>
      <w:docPartBody>
        <w:p w:rsidR="00000000" w:rsidRDefault="003E1D5F">
          <w:pPr>
            <w:pStyle w:val="BB5A01EB8F264EB9ADB6E7FBD9DEB313"/>
          </w:pPr>
          <w:r w:rsidRPr="001700F2">
            <w:t>OBJECTIVE</w:t>
          </w:r>
        </w:p>
      </w:docPartBody>
    </w:docPart>
    <w:docPart>
      <w:docPartPr>
        <w:name w:val="1D949B70983E4117B1A5E93CB6548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147F-5901-407D-9FA1-8A9CBD9245A3}"/>
      </w:docPartPr>
      <w:docPartBody>
        <w:p w:rsidR="00000000" w:rsidRDefault="003E1D5F">
          <w:pPr>
            <w:pStyle w:val="1D949B70983E4117B1A5E93CB6548E36"/>
          </w:pPr>
          <w:r w:rsidRPr="001700F2">
            <w:t>EDUCATION</w:t>
          </w:r>
        </w:p>
      </w:docPartBody>
    </w:docPart>
    <w:docPart>
      <w:docPartPr>
        <w:name w:val="BB65CA72F8C64BD2997614243D2C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9CA3-4014-47AD-A556-A9B31CC9523B}"/>
      </w:docPartPr>
      <w:docPartBody>
        <w:p w:rsidR="00000000" w:rsidRDefault="003E1D5F">
          <w:pPr>
            <w:pStyle w:val="BB65CA72F8C64BD2997614243D2C9ED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B4842ABE6D574F0F9867336F239A0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324FE-8034-4D74-8FF9-3C1A229677B4}"/>
      </w:docPartPr>
      <w:docPartBody>
        <w:p w:rsidR="00000000" w:rsidRDefault="000D791A" w:rsidP="000D791A">
          <w:pPr>
            <w:pStyle w:val="B4842ABE6D574F0F9867336F239A0F3E"/>
          </w:pPr>
          <w:r w:rsidRPr="00D26A79">
            <w:t>KEY SKILLS</w:t>
          </w:r>
        </w:p>
      </w:docPartBody>
    </w:docPart>
    <w:docPart>
      <w:docPartPr>
        <w:name w:val="E7B356ECEF4D4124819C2122C26A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8873-B78C-4A6A-A888-423B0A0F3B78}"/>
      </w:docPartPr>
      <w:docPartBody>
        <w:p w:rsidR="00000000" w:rsidRDefault="000D791A" w:rsidP="000D791A">
          <w:pPr>
            <w:pStyle w:val="E7B356ECEF4D4124819C2122C26AB38B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1A"/>
    <w:rsid w:val="000D791A"/>
    <w:rsid w:val="003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BEEDAFF54F48448A4F1042B166CBB8">
    <w:name w:val="6ABEEDAFF54F48448A4F1042B166CBB8"/>
  </w:style>
  <w:style w:type="paragraph" w:customStyle="1" w:styleId="AB611B14E5BB430FB4EC5585C1A5FAB6">
    <w:name w:val="AB611B14E5BB430FB4EC5585C1A5FAB6"/>
  </w:style>
  <w:style w:type="paragraph" w:customStyle="1" w:styleId="AEA84FFFEEAB430E940E91B132BA6ECE">
    <w:name w:val="AEA84FFFEEAB430E940E91B132BA6ECE"/>
  </w:style>
  <w:style w:type="paragraph" w:customStyle="1" w:styleId="21B8A8B367CF4B3497DCD7C8EB4B6D62">
    <w:name w:val="21B8A8B367CF4B3497DCD7C8EB4B6D62"/>
  </w:style>
  <w:style w:type="paragraph" w:customStyle="1" w:styleId="E492B182AA9146D39824AAD568077D5A">
    <w:name w:val="E492B182AA9146D39824AAD568077D5A"/>
  </w:style>
  <w:style w:type="paragraph" w:customStyle="1" w:styleId="DF34FC5A37904CB6825020D7E53066E9">
    <w:name w:val="DF34FC5A37904CB6825020D7E53066E9"/>
  </w:style>
  <w:style w:type="paragraph" w:customStyle="1" w:styleId="BB5A01EB8F264EB9ADB6E7FBD9DEB313">
    <w:name w:val="BB5A01EB8F264EB9ADB6E7FBD9DEB313"/>
  </w:style>
  <w:style w:type="paragraph" w:customStyle="1" w:styleId="BA0491CEA33C4E21B5A50E254F8D90B2">
    <w:name w:val="BA0491CEA33C4E21B5A50E254F8D90B2"/>
  </w:style>
  <w:style w:type="paragraph" w:customStyle="1" w:styleId="1D949B70983E4117B1A5E93CB6548E36">
    <w:name w:val="1D949B70983E4117B1A5E93CB6548E36"/>
  </w:style>
  <w:style w:type="character" w:customStyle="1" w:styleId="Accent">
    <w:name w:val="Accent"/>
    <w:basedOn w:val="DefaultParagraphFont"/>
    <w:uiPriority w:val="1"/>
    <w:qFormat/>
    <w:rsid w:val="000D791A"/>
    <w:rPr>
      <w:color w:val="ED7D31" w:themeColor="accent2"/>
    </w:rPr>
  </w:style>
  <w:style w:type="paragraph" w:customStyle="1" w:styleId="BB65CA72F8C64BD2997614243D2C9ED8">
    <w:name w:val="BB65CA72F8C64BD2997614243D2C9ED8"/>
  </w:style>
  <w:style w:type="paragraph" w:customStyle="1" w:styleId="327A4283CA334C3BB3C99E081A32C680">
    <w:name w:val="327A4283CA334C3BB3C99E081A32C680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5647EF82E46044AA94EC24A92E560BC8">
    <w:name w:val="5647EF82E46044AA94EC24A92E560BC8"/>
  </w:style>
  <w:style w:type="paragraph" w:customStyle="1" w:styleId="7FA0793BD49145D996778E62D1DC21D7">
    <w:name w:val="7FA0793BD49145D996778E62D1DC21D7"/>
  </w:style>
  <w:style w:type="paragraph" w:customStyle="1" w:styleId="3FC35FEA2E7F4C0FBDA972DB508A8F92">
    <w:name w:val="3FC35FEA2E7F4C0FBDA972DB508A8F92"/>
  </w:style>
  <w:style w:type="paragraph" w:customStyle="1" w:styleId="DE50790272AC44688A1AEBB8B309A71E">
    <w:name w:val="DE50790272AC44688A1AEBB8B309A71E"/>
  </w:style>
  <w:style w:type="paragraph" w:customStyle="1" w:styleId="9A061EC6EB7A4EC6B4414D550BA61798">
    <w:name w:val="9A061EC6EB7A4EC6B4414D550BA61798"/>
  </w:style>
  <w:style w:type="paragraph" w:customStyle="1" w:styleId="502676429B87471790B1CFB6EC65B15D">
    <w:name w:val="502676429B87471790B1CFB6EC65B15D"/>
  </w:style>
  <w:style w:type="paragraph" w:customStyle="1" w:styleId="B2DC84C198794F9B8CD24D72E4130498">
    <w:name w:val="B2DC84C198794F9B8CD24D72E4130498"/>
  </w:style>
  <w:style w:type="paragraph" w:customStyle="1" w:styleId="20F18B7FFDA4435C8372EB824A877FC3">
    <w:name w:val="20F18B7FFDA4435C8372EB824A877FC3"/>
  </w:style>
  <w:style w:type="paragraph" w:customStyle="1" w:styleId="314CB3FB38F24031805FDD0A14E9EB34">
    <w:name w:val="314CB3FB38F24031805FDD0A14E9EB34"/>
  </w:style>
  <w:style w:type="paragraph" w:customStyle="1" w:styleId="9D1E9434D91543638D428058FCF92A7A">
    <w:name w:val="9D1E9434D91543638D428058FCF92A7A"/>
  </w:style>
  <w:style w:type="paragraph" w:customStyle="1" w:styleId="C857AC3C392F40349CDA2C8B84A097B3">
    <w:name w:val="C857AC3C392F40349CDA2C8B84A097B3"/>
  </w:style>
  <w:style w:type="paragraph" w:customStyle="1" w:styleId="956B50D223D44D56B919F88A28275295">
    <w:name w:val="956B50D223D44D56B919F88A28275295"/>
  </w:style>
  <w:style w:type="paragraph" w:customStyle="1" w:styleId="5F11F65D21D74657AABE2816BC6906C7">
    <w:name w:val="5F11F65D21D74657AABE2816BC6906C7"/>
  </w:style>
  <w:style w:type="paragraph" w:customStyle="1" w:styleId="C51FFCEEFEF1452D8AA1C5BB29BDF643">
    <w:name w:val="C51FFCEEFEF1452D8AA1C5BB29BDF643"/>
  </w:style>
  <w:style w:type="paragraph" w:customStyle="1" w:styleId="B295C10AA4AC4724B6BD6915A840BB0D">
    <w:name w:val="B295C10AA4AC4724B6BD6915A840BB0D"/>
  </w:style>
  <w:style w:type="paragraph" w:customStyle="1" w:styleId="D53D3C7B9F6247FDBE387CDFDCDADD3E">
    <w:name w:val="D53D3C7B9F6247FDBE387CDFDCDADD3E"/>
  </w:style>
  <w:style w:type="paragraph" w:customStyle="1" w:styleId="9D5E3ECED25E4383A033C200876E2130">
    <w:name w:val="9D5E3ECED25E4383A033C200876E2130"/>
  </w:style>
  <w:style w:type="paragraph" w:customStyle="1" w:styleId="1BFFF0658193461A91EBBAE0ABBAD42E">
    <w:name w:val="1BFFF0658193461A91EBBAE0ABBAD42E"/>
  </w:style>
  <w:style w:type="paragraph" w:customStyle="1" w:styleId="CCE2BE87AFFC4E38A4B32A04FED2DC91">
    <w:name w:val="CCE2BE87AFFC4E38A4B32A04FED2DC91"/>
  </w:style>
  <w:style w:type="paragraph" w:customStyle="1" w:styleId="38DA6A2ED287480BBA12E7D740B802B4">
    <w:name w:val="38DA6A2ED287480BBA12E7D740B802B4"/>
  </w:style>
  <w:style w:type="paragraph" w:customStyle="1" w:styleId="F70BAB94313346AD91E565DDFF4BF70C">
    <w:name w:val="F70BAB94313346AD91E565DDFF4BF70C"/>
  </w:style>
  <w:style w:type="paragraph" w:customStyle="1" w:styleId="4E3FBEBB3AF84B908A923F453AC46328">
    <w:name w:val="4E3FBEBB3AF84B908A923F453AC46328"/>
  </w:style>
  <w:style w:type="paragraph" w:customStyle="1" w:styleId="B17CEE1D6C4445439A18BC0702E37F02">
    <w:name w:val="B17CEE1D6C4445439A18BC0702E37F02"/>
  </w:style>
  <w:style w:type="paragraph" w:customStyle="1" w:styleId="473A287AEC6340FFAD15F4AC673E4AD6">
    <w:name w:val="473A287AEC6340FFAD15F4AC673E4AD6"/>
    <w:rsid w:val="000D791A"/>
  </w:style>
  <w:style w:type="paragraph" w:customStyle="1" w:styleId="C1D5C42F6FCA47A3B711CC51E6C5C736">
    <w:name w:val="C1D5C42F6FCA47A3B711CC51E6C5C736"/>
    <w:rsid w:val="000D791A"/>
  </w:style>
  <w:style w:type="paragraph" w:customStyle="1" w:styleId="9212D1085BD94B388B6B61F56726D8BD">
    <w:name w:val="9212D1085BD94B388B6B61F56726D8BD"/>
    <w:rsid w:val="000D791A"/>
  </w:style>
  <w:style w:type="paragraph" w:customStyle="1" w:styleId="B4842ABE6D574F0F9867336F239A0F3E">
    <w:name w:val="B4842ABE6D574F0F9867336F239A0F3E"/>
    <w:rsid w:val="000D791A"/>
  </w:style>
  <w:style w:type="paragraph" w:customStyle="1" w:styleId="E7B356ECEF4D4124819C2122C26AB38B">
    <w:name w:val="E7B356ECEF4D4124819C2122C26AB38B"/>
    <w:rsid w:val="000D7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2021-02-20T16:10:00Z</dcterms:created>
  <dcterms:modified xsi:type="dcterms:W3CDTF">2021-02-20T17:22:00Z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